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01" w:rsidRDefault="00971101" w:rsidP="00971101">
      <w:pPr>
        <w:pStyle w:val="Chaptertitle"/>
      </w:pPr>
      <w:r>
        <w:t xml:space="preserve">Lab </w:t>
      </w:r>
      <w:r w:rsidR="00F25AC2">
        <w:t>5</w:t>
      </w:r>
      <w:bookmarkStart w:id="0" w:name="_GoBack"/>
      <w:bookmarkEnd w:id="0"/>
    </w:p>
    <w:p w:rsidR="00971101" w:rsidRDefault="00971101" w:rsidP="00971101">
      <w:pPr>
        <w:pStyle w:val="Chaptertitle"/>
      </w:pPr>
      <w:r>
        <w:t>How to insert, update, and delete data</w:t>
      </w:r>
    </w:p>
    <w:p w:rsidR="00971101" w:rsidRDefault="00971101" w:rsidP="00971101">
      <w:pPr>
        <w:pStyle w:val="Exerciseheading"/>
        <w:ind w:right="0"/>
      </w:pPr>
      <w:r>
        <w:t>Exercises</w:t>
      </w:r>
    </w:p>
    <w:p w:rsidR="00971101" w:rsidRPr="00E575E9" w:rsidRDefault="00971101" w:rsidP="00971101">
      <w:pPr>
        <w:pStyle w:val="Exercisetext"/>
      </w:pPr>
      <w:r>
        <w:t>To test whether a table has been modified correctly as you do these exercises, you can write and run an appropriate SELECT statement.</w:t>
      </w:r>
    </w:p>
    <w:p w:rsidR="00971101" w:rsidRDefault="00971101" w:rsidP="00971101">
      <w:pPr>
        <w:pStyle w:val="Exerciselist"/>
      </w:pPr>
      <w:r>
        <w:t>Write an INSERT statement that adds this row to the Categories table:</w:t>
      </w:r>
    </w:p>
    <w:p w:rsidR="00971101" w:rsidRDefault="00971101" w:rsidP="00971101">
      <w:pPr>
        <w:pStyle w:val="Exerciseindented"/>
        <w:tabs>
          <w:tab w:val="left" w:pos="2520"/>
        </w:tabs>
      </w:pPr>
      <w:proofErr w:type="spellStart"/>
      <w:r>
        <w:t>category_name</w:t>
      </w:r>
      <w:proofErr w:type="spellEnd"/>
      <w:r>
        <w:t>:</w:t>
      </w:r>
      <w:r>
        <w:tab/>
        <w:t>Brass</w:t>
      </w:r>
    </w:p>
    <w:p w:rsidR="00971101" w:rsidRDefault="00971101" w:rsidP="00971101">
      <w:pPr>
        <w:pStyle w:val="Exerciseindented"/>
        <w:tabs>
          <w:tab w:val="left" w:pos="2520"/>
        </w:tabs>
      </w:pPr>
      <w:r>
        <w:t xml:space="preserve">Code the INSERT statement so MySQL automatically generates the </w:t>
      </w:r>
      <w:proofErr w:type="spellStart"/>
      <w:r>
        <w:t>category_id</w:t>
      </w:r>
      <w:proofErr w:type="spellEnd"/>
      <w:r>
        <w:t xml:space="preserve"> column.</w:t>
      </w:r>
    </w:p>
    <w:p w:rsidR="00971101" w:rsidRDefault="00971101" w:rsidP="005073EF">
      <w:pPr>
        <w:pStyle w:val="Exerciselist"/>
      </w:pPr>
      <w:r>
        <w:t xml:space="preserve">Write an UPDATE statement that modifies the row you just added to the Categories table. This statement should change the </w:t>
      </w:r>
      <w:proofErr w:type="spellStart"/>
      <w:r w:rsidR="00E70EF6">
        <w:t>category</w:t>
      </w:r>
      <w:r>
        <w:t>_name</w:t>
      </w:r>
      <w:proofErr w:type="spellEnd"/>
      <w:r>
        <w:t xml:space="preserve"> column to “Woodwinds”, and it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:rsidR="00971101" w:rsidRDefault="00971101" w:rsidP="005073EF">
      <w:pPr>
        <w:pStyle w:val="Exerciselist"/>
      </w:pPr>
      <w:r>
        <w:t xml:space="preserve">Write a DELETE statement that deletes the row you added to the Categories table in exercise 1. This statement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:rsidR="00971101" w:rsidRDefault="00971101" w:rsidP="005073EF">
      <w:pPr>
        <w:pStyle w:val="Exerciselist"/>
      </w:pPr>
      <w:r>
        <w:t>Write an INSERT statement that adds this row to the Products table:</w:t>
      </w:r>
    </w:p>
    <w:p w:rsidR="00971101" w:rsidRDefault="00971101" w:rsidP="00971101">
      <w:pPr>
        <w:pStyle w:val="Exerciseindented"/>
        <w:tabs>
          <w:tab w:val="left" w:pos="2520"/>
        </w:tabs>
      </w:pPr>
      <w:proofErr w:type="spellStart"/>
      <w:r>
        <w:t>product_id</w:t>
      </w:r>
      <w:proofErr w:type="spellEnd"/>
      <w:r>
        <w:t>:</w:t>
      </w:r>
      <w:r>
        <w:tab/>
        <w:t xml:space="preserve">The next automatically generated ID </w:t>
      </w:r>
      <w:r>
        <w:br/>
      </w:r>
      <w:proofErr w:type="spellStart"/>
      <w:r>
        <w:t>category_id</w:t>
      </w:r>
      <w:proofErr w:type="spellEnd"/>
      <w:r>
        <w:t>:</w:t>
      </w:r>
      <w:r>
        <w:tab/>
        <w:t>4</w:t>
      </w:r>
      <w:r>
        <w:br/>
      </w:r>
      <w:proofErr w:type="spellStart"/>
      <w:r>
        <w:t>product_code</w:t>
      </w:r>
      <w:proofErr w:type="spellEnd"/>
      <w:r>
        <w:t>:</w:t>
      </w:r>
      <w:r>
        <w:tab/>
        <w:t>dgx_640</w:t>
      </w:r>
      <w:r>
        <w:br/>
      </w:r>
      <w:proofErr w:type="spellStart"/>
      <w:r>
        <w:t>product_name</w:t>
      </w:r>
      <w:proofErr w:type="spellEnd"/>
      <w:r>
        <w:t>:</w:t>
      </w:r>
      <w:r>
        <w:tab/>
      </w:r>
      <w:r w:rsidRPr="00FA7A04">
        <w:t>Yamaha DGX 640 88-Key Digital Piano</w:t>
      </w:r>
      <w:r>
        <w:br/>
        <w:t>description:</w:t>
      </w:r>
      <w:r>
        <w:tab/>
        <w:t>Long description to come.</w:t>
      </w:r>
      <w:r>
        <w:br/>
      </w:r>
      <w:proofErr w:type="spellStart"/>
      <w:r>
        <w:t>list_price</w:t>
      </w:r>
      <w:proofErr w:type="spellEnd"/>
      <w:r>
        <w:t>:</w:t>
      </w:r>
      <w:r>
        <w:tab/>
        <w:t>799.99</w:t>
      </w:r>
      <w:r>
        <w:br/>
      </w:r>
      <w:proofErr w:type="spellStart"/>
      <w:r>
        <w:t>discount_percent</w:t>
      </w:r>
      <w:proofErr w:type="spellEnd"/>
      <w:r>
        <w:t>:</w:t>
      </w:r>
      <w:r>
        <w:tab/>
        <w:t>0</w:t>
      </w:r>
      <w:r>
        <w:br/>
      </w:r>
      <w:proofErr w:type="spellStart"/>
      <w:r>
        <w:t>date_added</w:t>
      </w:r>
      <w:proofErr w:type="spellEnd"/>
      <w:r>
        <w:t>:</w:t>
      </w:r>
      <w:r>
        <w:tab/>
        <w:t>Today’s date/time.</w:t>
      </w:r>
    </w:p>
    <w:p w:rsidR="00971101" w:rsidRDefault="00971101" w:rsidP="00971101">
      <w:pPr>
        <w:pStyle w:val="Exerciseindented"/>
        <w:tabs>
          <w:tab w:val="left" w:pos="2520"/>
        </w:tabs>
      </w:pPr>
      <w:r>
        <w:t>Use a column list for this statement.</w:t>
      </w:r>
    </w:p>
    <w:p w:rsidR="00971101" w:rsidRDefault="00971101" w:rsidP="005073EF">
      <w:pPr>
        <w:pStyle w:val="Exerciselist"/>
      </w:pPr>
      <w:r>
        <w:t xml:space="preserve">Write an UPDATE statement that modifies the product you added in exercise 4. This statement should change the </w:t>
      </w:r>
      <w:proofErr w:type="spellStart"/>
      <w:r>
        <w:t>discount_percent</w:t>
      </w:r>
      <w:proofErr w:type="spellEnd"/>
      <w:r>
        <w:t xml:space="preserve"> column from 0% to 35%.</w:t>
      </w:r>
    </w:p>
    <w:p w:rsidR="00971101" w:rsidRDefault="00971101" w:rsidP="005073EF">
      <w:pPr>
        <w:pStyle w:val="Exerciselist"/>
      </w:pPr>
      <w:r>
        <w:t>Write an INSERT statement that adds this row to the Customers table:</w:t>
      </w:r>
    </w:p>
    <w:p w:rsidR="00971101" w:rsidRDefault="00971101" w:rsidP="00971101">
      <w:pPr>
        <w:pStyle w:val="Exerciseindented"/>
        <w:tabs>
          <w:tab w:val="left" w:pos="2520"/>
          <w:tab w:val="left" w:pos="4320"/>
        </w:tabs>
      </w:pPr>
      <w:proofErr w:type="spellStart"/>
      <w:r>
        <w:t>email_address</w:t>
      </w:r>
      <w:proofErr w:type="spellEnd"/>
      <w:r>
        <w:t>:</w:t>
      </w:r>
      <w:r>
        <w:tab/>
        <w:t>rick@raven.com</w:t>
      </w:r>
      <w:r>
        <w:br/>
        <w:t>password:</w:t>
      </w:r>
      <w:r>
        <w:tab/>
        <w:t>(empty string</w:t>
      </w:r>
      <w:proofErr w:type="gramStart"/>
      <w:r>
        <w:t>)</w:t>
      </w:r>
      <w:proofErr w:type="gramEnd"/>
      <w:r>
        <w:br/>
      </w:r>
      <w:proofErr w:type="spellStart"/>
      <w:r>
        <w:t>first_name</w:t>
      </w:r>
      <w:proofErr w:type="spellEnd"/>
      <w:r>
        <w:t>:</w:t>
      </w:r>
      <w:r>
        <w:tab/>
        <w:t>Rick</w:t>
      </w:r>
      <w:r>
        <w:br/>
      </w:r>
      <w:proofErr w:type="spellStart"/>
      <w:r>
        <w:t>last_name</w:t>
      </w:r>
      <w:proofErr w:type="spellEnd"/>
      <w:r>
        <w:t>:</w:t>
      </w:r>
      <w:r>
        <w:tab/>
        <w:t>Raven</w:t>
      </w:r>
    </w:p>
    <w:p w:rsidR="00971101" w:rsidRDefault="00971101" w:rsidP="00971101">
      <w:pPr>
        <w:pStyle w:val="Exerciseindented"/>
        <w:tabs>
          <w:tab w:val="left" w:pos="2520"/>
          <w:tab w:val="left" w:pos="4320"/>
        </w:tabs>
      </w:pPr>
      <w:r>
        <w:t>Use a column list for this statement.</w:t>
      </w:r>
    </w:p>
    <w:p w:rsidR="00971101" w:rsidRDefault="00971101" w:rsidP="005073EF">
      <w:pPr>
        <w:pStyle w:val="Exerciselist"/>
      </w:pPr>
      <w:r>
        <w:t>Write an UPDATE statement that modifies the Customers table. Change the password column to “secret” for the customer with an email address of rick@raven.com.</w:t>
      </w:r>
    </w:p>
    <w:p w:rsidR="00971101" w:rsidRDefault="00971101" w:rsidP="005073EF">
      <w:pPr>
        <w:pStyle w:val="Exerciselist"/>
      </w:pPr>
      <w:r>
        <w:t>Write an UPDATE statement that modifies the Customers table. Change the password column to “reset” for every customer in the table. If you get an error due to safe-update mode, you can add a LIMIT clause to update the first 100 rows of the table. (This should update all rows in the table.)</w:t>
      </w:r>
    </w:p>
    <w:p w:rsidR="00971101" w:rsidRDefault="00971101" w:rsidP="005073EF">
      <w:pPr>
        <w:pStyle w:val="Exerciselist"/>
      </w:pPr>
      <w:r>
        <w:t xml:space="preserve">Open the script named create_my_guitar_shop.sql that’s in the </w:t>
      </w:r>
      <w:proofErr w:type="spellStart"/>
      <w:r>
        <w:t>mgs_ex_starts</w:t>
      </w:r>
      <w:proofErr w:type="spellEnd"/>
      <w:r>
        <w:t xml:space="preserve"> directory. Then, run this script. That should restore the data that’s in the database.</w:t>
      </w:r>
    </w:p>
    <w:p w:rsidR="0028135F" w:rsidRDefault="0028135F"/>
    <w:sectPr w:rsidR="0028135F" w:rsidSect="001124C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A88" w:rsidRDefault="00E55A88" w:rsidP="00971101">
      <w:pPr>
        <w:spacing w:after="0" w:line="240" w:lineRule="auto"/>
      </w:pPr>
      <w:r>
        <w:separator/>
      </w:r>
    </w:p>
  </w:endnote>
  <w:endnote w:type="continuationSeparator" w:id="0">
    <w:p w:rsidR="00E55A88" w:rsidRDefault="00E55A88" w:rsidP="0097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A88" w:rsidRDefault="00E55A88" w:rsidP="00971101">
      <w:pPr>
        <w:spacing w:after="0" w:line="240" w:lineRule="auto"/>
      </w:pPr>
      <w:r>
        <w:separator/>
      </w:r>
    </w:p>
  </w:footnote>
  <w:footnote w:type="continuationSeparator" w:id="0">
    <w:p w:rsidR="00E55A88" w:rsidRDefault="00E55A88" w:rsidP="0097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C2" w:rsidRDefault="00971101">
    <w:pPr>
      <w:pStyle w:val="En-tte"/>
    </w:pPr>
    <w:r>
      <w:t>STY 1211</w:t>
    </w:r>
    <w:r>
      <w:tab/>
      <w:t>Database Design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FDB82DBE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D1D"/>
    <w:rsid w:val="001124C5"/>
    <w:rsid w:val="0028135F"/>
    <w:rsid w:val="005073EF"/>
    <w:rsid w:val="00681940"/>
    <w:rsid w:val="006C647B"/>
    <w:rsid w:val="00971101"/>
    <w:rsid w:val="009A1D1D"/>
    <w:rsid w:val="00D41920"/>
    <w:rsid w:val="00D45886"/>
    <w:rsid w:val="00E10FA8"/>
    <w:rsid w:val="00E55A88"/>
    <w:rsid w:val="00E70EF6"/>
    <w:rsid w:val="00EB020F"/>
    <w:rsid w:val="00EC0577"/>
    <w:rsid w:val="00EF6A48"/>
    <w:rsid w:val="00F25AC2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2F5D3-34E1-4FFC-833B-D07DD49E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4C5"/>
  </w:style>
  <w:style w:type="paragraph" w:styleId="Titre1">
    <w:name w:val="heading 1"/>
    <w:basedOn w:val="Normal"/>
    <w:next w:val="Normal"/>
    <w:link w:val="Titre1Car"/>
    <w:uiPriority w:val="9"/>
    <w:qFormat/>
    <w:rsid w:val="00971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101"/>
  </w:style>
  <w:style w:type="paragraph" w:styleId="Pieddepage">
    <w:name w:val="footer"/>
    <w:basedOn w:val="Normal"/>
    <w:link w:val="PieddepageCar"/>
    <w:uiPriority w:val="99"/>
    <w:unhideWhenUsed/>
    <w:rsid w:val="0097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101"/>
  </w:style>
  <w:style w:type="paragraph" w:customStyle="1" w:styleId="Exerciselist">
    <w:name w:val="Exercise list"/>
    <w:basedOn w:val="Normal"/>
    <w:link w:val="ExerciselistChar"/>
    <w:rsid w:val="00971101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ExerciselistChar">
    <w:name w:val="Exercise list Char"/>
    <w:link w:val="Exerciselist"/>
    <w:rsid w:val="0097110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Chaptertitle">
    <w:name w:val="Chapter title"/>
    <w:basedOn w:val="Titre1"/>
    <w:next w:val="Normal"/>
    <w:rsid w:val="00971101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  <w:lang w:val="en-US"/>
    </w:rPr>
  </w:style>
  <w:style w:type="paragraph" w:customStyle="1" w:styleId="Exerciseheading">
    <w:name w:val="Exercise heading"/>
    <w:basedOn w:val="Normal"/>
    <w:next w:val="Exercisetext"/>
    <w:rsid w:val="00971101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  <w:lang w:val="en-US"/>
    </w:rPr>
  </w:style>
  <w:style w:type="paragraph" w:customStyle="1" w:styleId="Exercisetext">
    <w:name w:val="Exercise text"/>
    <w:basedOn w:val="Exerciselist"/>
    <w:rsid w:val="00971101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971101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97110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71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jord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AF89FD3-1FAF-4CE7-B2C7-7B600F6A306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Lobban</dc:creator>
  <cp:lastModifiedBy>Roc Villeneuve</cp:lastModifiedBy>
  <cp:revision>3</cp:revision>
  <dcterms:created xsi:type="dcterms:W3CDTF">2018-05-31T17:52:00Z</dcterms:created>
  <dcterms:modified xsi:type="dcterms:W3CDTF">2021-01-05T23:03:00Z</dcterms:modified>
</cp:coreProperties>
</file>